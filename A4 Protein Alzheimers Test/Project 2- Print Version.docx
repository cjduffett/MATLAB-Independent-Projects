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1C" w:rsidRPr="001F1B1C" w:rsidRDefault="001F1B1C" w:rsidP="001F1B1C">
      <w:pPr>
        <w:jc w:val="center"/>
        <w:rPr>
          <w:rFonts w:ascii="Courier New" w:hAnsi="Courier New" w:cs="Courier New"/>
          <w:b/>
          <w:sz w:val="56"/>
          <w:szCs w:val="52"/>
        </w:rPr>
      </w:pPr>
      <w:r w:rsidRPr="001F1B1C">
        <w:rPr>
          <w:rFonts w:ascii="Courier New" w:hAnsi="Courier New" w:cs="Courier New"/>
          <w:b/>
          <w:sz w:val="56"/>
          <w:szCs w:val="52"/>
        </w:rPr>
        <w:t>A4 PROTEIN ALZHEIMERS TEST</w:t>
      </w:r>
    </w:p>
    <w:p w:rsidR="001F1B1C" w:rsidRPr="001F1B1C" w:rsidRDefault="001F1B1C" w:rsidP="001F1B1C">
      <w:pPr>
        <w:jc w:val="center"/>
        <w:rPr>
          <w:rFonts w:ascii="Courier New" w:hAnsi="Courier New" w:cs="Courier New"/>
          <w:b/>
          <w:sz w:val="36"/>
          <w:szCs w:val="52"/>
        </w:rPr>
      </w:pPr>
      <w:r>
        <w:rPr>
          <w:rFonts w:ascii="Courier New" w:hAnsi="Courier New" w:cs="Courier New"/>
          <w:b/>
          <w:sz w:val="36"/>
          <w:szCs w:val="52"/>
        </w:rPr>
        <w:t>EK 127 FALL 2012 PROJECT 2</w:t>
      </w:r>
    </w:p>
    <w:p w:rsidR="001F1B1C" w:rsidRDefault="001F1B1C" w:rsidP="001F1B1C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B5E307" wp14:editId="00D3761D">
            <wp:extent cx="3873378" cy="2771775"/>
            <wp:effectExtent l="19050" t="19050" r="13335" b="9525"/>
            <wp:docPr id="2" name="Picture 2" descr="http://his.cuahsi.org/images/matla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his.cuahsi.org/images/matlab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78" cy="27717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B1C" w:rsidRDefault="001F1B1C" w:rsidP="001F1B1C">
      <w:pPr>
        <w:jc w:val="center"/>
        <w:rPr>
          <w:rFonts w:ascii="Courier New" w:hAnsi="Courier New" w:cs="Courier New"/>
          <w:sz w:val="32"/>
          <w:szCs w:val="40"/>
        </w:rPr>
      </w:pPr>
    </w:p>
    <w:p w:rsidR="001F1B1C" w:rsidRDefault="001F1B1C" w:rsidP="001F1B1C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Courier New" w:hAnsi="Courier New" w:cs="Courier New"/>
          <w:sz w:val="32"/>
          <w:szCs w:val="40"/>
        </w:rPr>
        <w:t>CARLTON DUFFETT</w:t>
      </w:r>
      <w:r>
        <w:rPr>
          <w:rFonts w:ascii="Courier New" w:hAnsi="Courier New" w:cs="Courier New"/>
          <w:sz w:val="32"/>
          <w:szCs w:val="40"/>
        </w:rPr>
        <w:br/>
        <w:t>SAM CHENEY</w:t>
      </w:r>
      <w:r>
        <w:rPr>
          <w:rFonts w:ascii="Courier New" w:hAnsi="Courier New" w:cs="Courier New"/>
          <w:sz w:val="32"/>
          <w:szCs w:val="40"/>
        </w:rPr>
        <w:br/>
        <w:t>LAB SECTION C6</w:t>
      </w:r>
    </w:p>
    <w:p w:rsidR="001F1B1C" w:rsidRDefault="001F1B1C" w:rsidP="001F1B1C">
      <w:pPr>
        <w:jc w:val="center"/>
        <w:rPr>
          <w:rFonts w:ascii="Courier New" w:hAnsi="Courier New" w:cs="Courier New"/>
          <w:sz w:val="32"/>
          <w:szCs w:val="40"/>
        </w:rPr>
      </w:pPr>
      <w:r>
        <w:rPr>
          <w:rFonts w:ascii="Courier New" w:hAnsi="Courier New" w:cs="Courier New"/>
          <w:sz w:val="32"/>
          <w:szCs w:val="40"/>
        </w:rPr>
        <w:t>PROFESSOR ATTAWAY</w:t>
      </w:r>
    </w:p>
    <w:p w:rsidR="001F1B1C" w:rsidRDefault="001F1B1C" w:rsidP="001F1B1C">
      <w:pPr>
        <w:jc w:val="center"/>
        <w:rPr>
          <w:rFonts w:ascii="Courier New" w:hAnsi="Courier New" w:cs="Courier New"/>
          <w:sz w:val="32"/>
          <w:szCs w:val="40"/>
        </w:rPr>
      </w:pPr>
    </w:p>
    <w:p w:rsidR="001F1B1C" w:rsidRDefault="001F1B1C" w:rsidP="001F1B1C">
      <w:pPr>
        <w:jc w:val="center"/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WE CERTIFY THAT ALL WORK PRESENTED HERE IS OUR OWN AND THAT NO OUTSIDE ASSISTANCE WAS RECEIVED IN THE DEVELOPMENT OF THIS CODE.</w:t>
      </w:r>
    </w:p>
    <w:p w:rsidR="001F1B1C" w:rsidRPr="001F1B1C" w:rsidRDefault="001F1B1C" w:rsidP="001F1B1C">
      <w:pPr>
        <w:jc w:val="center"/>
        <w:rPr>
          <w:rFonts w:ascii="Courier New" w:hAnsi="Courier New" w:cs="Courier New"/>
          <w:sz w:val="6"/>
          <w:szCs w:val="40"/>
        </w:rPr>
      </w:pPr>
    </w:p>
    <w:p w:rsidR="001F1B1C" w:rsidRDefault="001F1B1C" w:rsidP="001F1B1C">
      <w:pPr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CARLTON DUFFETT _________________________________ DATE _________</w:t>
      </w:r>
      <w:r>
        <w:rPr>
          <w:rFonts w:ascii="Courier New" w:hAnsi="Courier New" w:cs="Courier New"/>
          <w:sz w:val="24"/>
          <w:szCs w:val="40"/>
        </w:rPr>
        <w:tab/>
      </w:r>
    </w:p>
    <w:p w:rsidR="001F1B1C" w:rsidRPr="001277A7" w:rsidRDefault="001F1B1C" w:rsidP="001F1B1C">
      <w:pPr>
        <w:rPr>
          <w:rFonts w:ascii="Courier New" w:hAnsi="Courier New" w:cs="Courier New"/>
          <w:sz w:val="4"/>
          <w:szCs w:val="40"/>
        </w:rPr>
      </w:pPr>
    </w:p>
    <w:p w:rsidR="001F1B1C" w:rsidRPr="001277A7" w:rsidRDefault="001F1B1C" w:rsidP="001F1B1C">
      <w:pPr>
        <w:ind w:firstLine="720"/>
        <w:rPr>
          <w:rFonts w:ascii="Courier New" w:hAnsi="Courier New" w:cs="Courier New"/>
          <w:sz w:val="24"/>
          <w:szCs w:val="40"/>
        </w:rPr>
      </w:pPr>
      <w:r>
        <w:rPr>
          <w:rFonts w:ascii="Courier New" w:hAnsi="Courier New" w:cs="Courier New"/>
          <w:sz w:val="24"/>
          <w:szCs w:val="40"/>
        </w:rPr>
        <w:t>SAM CHENEY _________________________________ DATE _________</w:t>
      </w:r>
    </w:p>
    <w:p w:rsidR="001F1B1C" w:rsidRDefault="001F1B1C" w:rsidP="001F1B1C">
      <w:pPr>
        <w:rPr>
          <w:rFonts w:ascii="Courier New" w:hAnsi="Courier New" w:cs="Courier New"/>
          <w:sz w:val="20"/>
          <w:szCs w:val="20"/>
        </w:rPr>
      </w:pPr>
    </w:p>
    <w:p w:rsidR="007240A9" w:rsidRDefault="001F1B1C" w:rsidP="007240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HANDED IN TO PROJECT HAND-</w:t>
      </w:r>
      <w:r w:rsidRPr="00774FA7">
        <w:rPr>
          <w:rFonts w:ascii="Courier New" w:hAnsi="Courier New" w:cs="Courier New"/>
          <w:sz w:val="20"/>
          <w:szCs w:val="20"/>
        </w:rPr>
        <w:t>IN FOLDER, SECTION C6. FOLDER TITLED: “CARL</w:t>
      </w:r>
      <w:r>
        <w:rPr>
          <w:rFonts w:ascii="Courier New" w:hAnsi="Courier New" w:cs="Courier New"/>
          <w:sz w:val="20"/>
          <w:szCs w:val="20"/>
        </w:rPr>
        <w:t>TON DUFFETT SAM CHENEY PROJECT 2</w:t>
      </w:r>
      <w:r w:rsidRPr="00774FA7">
        <w:rPr>
          <w:rFonts w:ascii="Courier New" w:hAnsi="Courier New" w:cs="Courier New"/>
          <w:sz w:val="20"/>
          <w:szCs w:val="20"/>
        </w:rPr>
        <w:t>”</w:t>
      </w:r>
    </w:p>
    <w:p w:rsidR="007240A9" w:rsidRPr="007240A9" w:rsidRDefault="007240A9" w:rsidP="007240A9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Main.m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%A4 PROTEIN ALZHEIMERS TEST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%Created 8-Nov-2012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%Developed By: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%Carlton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Duffett</w:t>
      </w:r>
      <w:proofErr w:type="spell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%Sam Cheney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rna2amino Structure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%read in data from aminotable.dat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DNAread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%create rna2amino structure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1:64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rna2amino.(data(i,1)).(data(i,2)).(data(i,3)) = data(i,4);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%Control Data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open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ControlData.dat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fid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('ControlData.dat');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fid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Open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%read ControlData.dat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1;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controldna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zeros(1,5000); %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Preallocate</w:t>
      </w:r>
      <w:proofErr w:type="spell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feof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count == 2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%Primer strand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primer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upper(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(5:end));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elseif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count &gt;= 4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%Control DNA strand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indexend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 -') - 1;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index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str2double(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(1:indexend));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startline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,'- ') + 2;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upper(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startline:end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strrep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 ','');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controldna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index:(index + 49))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count + 1;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lastRenderedPageBreak/>
        <w:t>%close ControlData.dat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close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Close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%Transcribe Control DNA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controlrna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Transcription(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controldna,primer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%Translate Control DNA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controlpseq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Translation(controlrna,rna2amino);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%Patient Information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%open patientinfo.dat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fid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('patientinfo.dat');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fid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Open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%Read in information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preallocate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structure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10)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Name','','Age','','Sex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','', 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'DOB'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,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Day','','Month','','Year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',''),'History','');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structure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1:10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).Name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(6:end);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).Age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(end-1:end);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).Sex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(end);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DOB.Day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(8:9);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DOB.Month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(5:6);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DOB.Year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(11:end);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).History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(end);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%close patientinfo.dat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close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Close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run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1;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run &gt; 0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%Prompt User for Patient Number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lastRenderedPageBreak/>
        <w:t xml:space="preserve">    %prompt user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input('Enter patient ID number: 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%error check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&gt; 10 ||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&lt; 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input('Enter a VALID patient ID number (1-10): 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%Load Patient's DNA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open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PatientsDNA.dat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fid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('PatientsDNA.dat');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fid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Open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%Get specific patient DNA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1:patientid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patientdna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upper(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aline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%close PatientsDNA.dat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close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Close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%Test Patient DNA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%Transcription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patientrna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Transcription(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patientdna,primer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%Translation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patientpseq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mutation] =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Translation(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patientrna,rna2amino,controlpseq);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%Output Result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%Open Patient##_TestResults.dat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filename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('Patient%2d_TestResults.dat',patientid);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(filename,' '))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filename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strrep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(filename,' ','0');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fid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filename,'w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fid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Open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lastRenderedPageBreak/>
        <w:t xml:space="preserve">        %Write patient information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fid,'Name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: %s\n',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).Name);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fid,'Patient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ID: %2d\n\n',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fid,'Age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| Sex | DOB\n');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fid,' %s |   %c | %s/%s/%s\n\n',...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Age,PatientInfo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).Sex, 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DOB.Month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 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DOB.Day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 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DOB.Year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%Write patient history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PatientInfo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patientid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).History == 'Y'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fid,'Family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History: Y\n');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fid,'Family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History: N/A\n\n');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%Write test results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(mutation)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fid,'Test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Results: Positive\n');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fid,'Mutation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Location:  %s\n\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n',mutation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fid,'Test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Results: Negative\n\n');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933BA" w:rsidRPr="009937F7" w:rsidRDefault="000933BA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%Write protein strand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1;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1:(length(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patientpseq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)/20)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fid,'%2d - %s %s\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n',count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count:count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+ 10), ...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patientpseq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count + 10:count + 20));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count + 20;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%close Patient##_TestResults.dat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('all');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close == -1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Close Failed\n')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 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%Prompt User for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Another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Analysis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%*********************************************************************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response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input('Would you like to run analysis on another patient … </w:t>
      </w:r>
      <w:r w:rsidRPr="009937F7">
        <w:rPr>
          <w:rFonts w:ascii="Courier New" w:hAnsi="Courier New" w:cs="Courier New"/>
          <w:sz w:val="20"/>
          <w:szCs w:val="20"/>
        </w:rPr>
        <w:tab/>
      </w:r>
      <w:r w:rsidRPr="009937F7">
        <w:rPr>
          <w:rFonts w:ascii="Courier New" w:hAnsi="Courier New" w:cs="Courier New"/>
          <w:sz w:val="20"/>
          <w:szCs w:val="20"/>
        </w:rPr>
        <w:tab/>
        <w:t>(Y/N)? ','s');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response == 'Y' || response == 'y'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run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run + 1;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elseif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response == 'N' || response == 'n'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run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0;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response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input('Error: Would you like to run analysis on another … </w:t>
      </w:r>
      <w:r w:rsidRPr="009937F7">
        <w:rPr>
          <w:rFonts w:ascii="Courier New" w:hAnsi="Courier New" w:cs="Courier New"/>
          <w:sz w:val="20"/>
          <w:szCs w:val="20"/>
        </w:rPr>
        <w:tab/>
        <w:t>patient (Y/N)?','s');</w:t>
      </w:r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240A9" w:rsidRPr="009937F7" w:rsidRDefault="007240A9" w:rsidP="00724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F1B1C" w:rsidRPr="009937F7" w:rsidRDefault="001F1B1C">
      <w:pPr>
        <w:rPr>
          <w:rFonts w:ascii="Courier New" w:hAnsi="Courier New" w:cs="Courier New"/>
          <w:sz w:val="20"/>
          <w:szCs w:val="20"/>
        </w:rPr>
      </w:pPr>
    </w:p>
    <w:p w:rsidR="00622F78" w:rsidRPr="009937F7" w:rsidRDefault="00622F78">
      <w:pPr>
        <w:rPr>
          <w:rFonts w:ascii="Courier New" w:hAnsi="Courier New" w:cs="Courier New"/>
          <w:sz w:val="20"/>
          <w:szCs w:val="20"/>
        </w:rPr>
      </w:pPr>
      <w:proofErr w:type="spellStart"/>
      <w:r w:rsidRPr="009937F7">
        <w:rPr>
          <w:rFonts w:ascii="Courier New" w:hAnsi="Courier New" w:cs="Courier New"/>
          <w:sz w:val="20"/>
          <w:szCs w:val="20"/>
        </w:rPr>
        <w:t>DNAread.m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: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[data]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DNAread</w:t>
      </w:r>
      <w:proofErr w:type="spell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function reads in the data from aminotable.dat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%Output is a character matrix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%open aminotable.dat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fid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('aminotable.dat');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fid == -1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Open Failed\n')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%read data from file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dataarray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textscan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(fid,'#%c#%c#%c-%c');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datamat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zeros(64,4); %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preallocate</w:t>
      </w:r>
      <w:proofErr w:type="spell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1:4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datamat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:,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dataarray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{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};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data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char(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datamat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%close aminotable.dat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(fid);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close == -1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'File Close Failed\n')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>
      <w:pPr>
        <w:rPr>
          <w:rFonts w:ascii="Courier New" w:hAnsi="Courier New" w:cs="Courier New"/>
          <w:sz w:val="20"/>
          <w:szCs w:val="20"/>
        </w:rPr>
      </w:pPr>
    </w:p>
    <w:p w:rsidR="00622F78" w:rsidRPr="009937F7" w:rsidRDefault="00622F78">
      <w:pPr>
        <w:rPr>
          <w:rFonts w:ascii="Courier New" w:hAnsi="Courier New" w:cs="Courier New"/>
          <w:sz w:val="20"/>
          <w:szCs w:val="20"/>
        </w:rPr>
      </w:pPr>
      <w:proofErr w:type="spellStart"/>
      <w:r w:rsidRPr="009937F7">
        <w:rPr>
          <w:rFonts w:ascii="Courier New" w:hAnsi="Courier New" w:cs="Courier New"/>
          <w:sz w:val="20"/>
          <w:szCs w:val="20"/>
        </w:rPr>
        <w:t>Transcription.m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: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rnastring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] = Transcription(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cdna,primer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function performs transcription given a control DNA string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%and a primer string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%create template strand from coding strand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zeros(1,length(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avec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,'A');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tvec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,'T');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cvec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,'C');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gvec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,'G');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avec) = 'U';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tvec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 = 'A';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cvec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 = 'G';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937F7">
        <w:rPr>
          <w:rFonts w:ascii="Courier New" w:hAnsi="Courier New" w:cs="Courier New"/>
          <w:sz w:val="20"/>
          <w:szCs w:val="20"/>
        </w:rPr>
        <w:t>gvec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 = 'C';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fliplr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%find starting index of primer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tdna,primer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%create RNA strand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rnastring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tdna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start:end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>
      <w:pPr>
        <w:rPr>
          <w:rFonts w:ascii="Courier New" w:hAnsi="Courier New" w:cs="Courier New"/>
          <w:sz w:val="20"/>
          <w:szCs w:val="20"/>
        </w:rPr>
      </w:pPr>
    </w:p>
    <w:p w:rsidR="00622F78" w:rsidRPr="009937F7" w:rsidRDefault="00622F78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22F78" w:rsidRPr="009937F7" w:rsidRDefault="00622F78">
      <w:pPr>
        <w:rPr>
          <w:rFonts w:ascii="Courier New" w:hAnsi="Courier New" w:cs="Courier New"/>
          <w:sz w:val="20"/>
          <w:szCs w:val="20"/>
        </w:rPr>
      </w:pPr>
      <w:proofErr w:type="spellStart"/>
      <w:r w:rsidRPr="009937F7">
        <w:rPr>
          <w:rFonts w:ascii="Courier New" w:hAnsi="Courier New" w:cs="Courier New"/>
          <w:sz w:val="20"/>
          <w:szCs w:val="20"/>
        </w:rPr>
        <w:t>Translation.m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: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pseq,varargout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] = Translation(mrna,rna2amino,varargin)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function performs translation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varargin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- control protein sequence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varargout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- mutation string (A#B)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>%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convert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mRNA to protein sequence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1;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mrna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char(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mrna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 1:3:(length(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mrna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)-2)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(count) = rna2amino.(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mrna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)).(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mrna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(i+1)).(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mrna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(i+2));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count + 1;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stop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,'Z');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pseq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(1:stop(1));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nargin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== 3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%Find mutation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controlpseq</w:t>
      </w:r>
      <w:proofErr w:type="spellEnd"/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varargin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{1};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mutation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= find(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 xml:space="preserve"> ~= 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controlpseq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 xml:space="preserve"> ~</w:t>
      </w:r>
      <w:proofErr w:type="spellStart"/>
      <w:r w:rsidRPr="009937F7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(mutation)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A =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controlpseq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mutation);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B =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pseq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(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mutation);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varargout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{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1} = [A num2str(mutation) B];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937F7">
        <w:rPr>
          <w:rFonts w:ascii="Courier New" w:hAnsi="Courier New" w:cs="Courier New"/>
          <w:sz w:val="20"/>
          <w:szCs w:val="20"/>
        </w:rPr>
        <w:t>varargout</w:t>
      </w:r>
      <w:proofErr w:type="spellEnd"/>
      <w:r w:rsidRPr="009937F7">
        <w:rPr>
          <w:rFonts w:ascii="Courier New" w:hAnsi="Courier New" w:cs="Courier New"/>
          <w:sz w:val="20"/>
          <w:szCs w:val="20"/>
        </w:rPr>
        <w:t>{</w:t>
      </w:r>
      <w:proofErr w:type="gramEnd"/>
      <w:r w:rsidRPr="009937F7">
        <w:rPr>
          <w:rFonts w:ascii="Courier New" w:hAnsi="Courier New" w:cs="Courier New"/>
          <w:sz w:val="20"/>
          <w:szCs w:val="20"/>
        </w:rPr>
        <w:t>1} = [];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37F7">
        <w:rPr>
          <w:rFonts w:ascii="Courier New" w:hAnsi="Courier New" w:cs="Courier New"/>
          <w:sz w:val="20"/>
          <w:szCs w:val="20"/>
        </w:rPr>
        <w:t xml:space="preserve"> </w:t>
      </w:r>
    </w:p>
    <w:p w:rsidR="00622F78" w:rsidRPr="009937F7" w:rsidRDefault="00622F78" w:rsidP="00622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937F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622F78" w:rsidRDefault="00622F78">
      <w:pPr>
        <w:rPr>
          <w:rFonts w:ascii="Courier New" w:hAnsi="Courier New" w:cs="Courier New"/>
          <w:sz w:val="20"/>
          <w:szCs w:val="20"/>
        </w:rPr>
      </w:pPr>
    </w:p>
    <w:p w:rsidR="000933BA" w:rsidRDefault="000933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Patient01_TestResults.dat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Bertha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Gyant</w:t>
      </w:r>
      <w:proofErr w:type="spellEnd"/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1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32 |   F | 02/29/80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Y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Positive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 Location:  E160G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D81438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Patient02_TestResults.dat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Marvin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Eriksen</w:t>
      </w:r>
      <w:proofErr w:type="spellEnd"/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2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35 |   M | 05/14/1980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Positive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 Location:  E693G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FAGDVGSNKG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Patient03_TestResults.dat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Jamie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Triptophan</w:t>
      </w:r>
      <w:proofErr w:type="spellEnd"/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3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37 |   F | 01/01/1975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Negative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Patient04_TestResults.dat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Agatha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Morgast</w:t>
      </w:r>
      <w:proofErr w:type="spellEnd"/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4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39 |   F | 04/23/1973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Negative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Patient05_TestResults.dat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Joe Fourier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5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45 |   M | 09/17/1967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Positive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 Location:  E665D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IKTEDISEVK MDAEFRHDSG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Patient06_TestResults.dat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Ingrid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Mingeroedt</w:t>
      </w:r>
      <w:proofErr w:type="spellEnd"/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6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31 |   F | 03/27/1981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Y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Positive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 Location:  E693G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FAGDVGSNKG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Patient07_TestResults.dat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Michelangelo Cleft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7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30 |   M | 06/28/1982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Negative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Patient08_TestResults.dat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Name: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Daniella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Lotera</w:t>
      </w:r>
      <w:proofErr w:type="spellEnd"/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8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44 |   F | 10/09/1968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Y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Negative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Patient09_TestResults.dat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Larry Trotter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 9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48 |   M | 07/04/1964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Positive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 Location:  T719S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VIATVIVISL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Patient10_TestResults.dat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Andrew Liu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Patient ID: 10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Age | Sex | DOB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38 |   M | 02/23/1974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Family History: N/A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Results: Negative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1 - MLPGLALLLL AAWTARALEV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21 - PTDGNAGLLA EPQIAMFCGR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41 - LNMHMNVQNG KWDSDPSGTK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61 - TCIDTKEGIL QYCQEVYPEL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81 - QITNVVEANQ PVTIQNWCKR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101 - GRKQCKTHPH FVIPYRCLVG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121 - EFVSDALLVP DKCKFLHQER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141 - MDVCETHLHW HTVAKETCSE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161 - KSTNLHDYGM LLPCGIDKFR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181 - GVEFVCCPLA EESDNVDSAD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201 - AEEDDSDVWW GGADTDYADG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221 - SEDKVVEVAE EEEVAEVEEE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241 - EADDDEDDED GDEVEEEAEE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261 - PYEEATERTT SIATTTTTTT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281 - ESVEEVVREV CSEQAETGPC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301 - RAMISRWYFD VTEGKCAPFF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321 - YGGCGGNRNN FDTEEYCMAV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341 - CGSAMSQSLL KTTQEPLARD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361 - PVKLPTTAAS TPDAVDKYLE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381 - TPGDENEHAH FQKAKERLEA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401 - KHRERMSQVM REWEEAERQA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421 - KNLPKADKKA VIQHFQEKVE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441 - SLEQEAANER QQLVETHMAR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461 - VEAMLNDRRR LALENYITAL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481 - QAVPPRPRHV FNMLKKYVRA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501 - EQKDRQHTLK HFEHVRMVDP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521 - KKAAQIRSQV MTHLRVIYER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541 - MNQSLSLLYN VPAVAEEIQD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561 - EVDELLQKEQ NYSDDVLANM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581 - ISEPRISYGN DALMPSLTET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601 - KTTVELLPVN GEFSLDDLQP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621 - WHSFGADSVP ANTENEVEPV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641 - DARPAADRGL TTRPGSGLTN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661 - IKTEEISEVK MDAEFRHDSG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681 - YEVHHQKLVF FAEDVGSNKG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701 - AIIGLMVGGV VIATVIVITL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721 - VMLKKKQYTS IHHGVVEVDA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741 - AVTPEERHLS KMQQNGYENP</w:t>
      </w:r>
    </w:p>
    <w:p w:rsidR="000933BA" w:rsidRDefault="000933BA" w:rsidP="00093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761 - TYKFFEQMQN Z</w:t>
      </w:r>
    </w:p>
    <w:p w:rsidR="000933BA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33BA" w:rsidRPr="00622F78" w:rsidRDefault="000933BA" w:rsidP="0009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0933BA" w:rsidRPr="0062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1C"/>
    <w:rsid w:val="000933BA"/>
    <w:rsid w:val="001F1B1C"/>
    <w:rsid w:val="004E60D8"/>
    <w:rsid w:val="00622F78"/>
    <w:rsid w:val="007240A9"/>
    <w:rsid w:val="009937F7"/>
    <w:rsid w:val="00D81438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54F04-6223-4ED5-A278-2CA79498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62414F3B</Template>
  <TotalTime>29</TotalTime>
  <Pages>17</Pages>
  <Words>3174</Words>
  <Characters>18095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Duffett, Carlton, John</dc:creator>
  <cp:lastModifiedBy>Duffett, Carlton, John</cp:lastModifiedBy>
  <cp:revision>6</cp:revision>
  <cp:lastPrinted>2012-11-08T21:47:00Z</cp:lastPrinted>
  <dcterms:created xsi:type="dcterms:W3CDTF">2012-11-08T20:56:00Z</dcterms:created>
  <dcterms:modified xsi:type="dcterms:W3CDTF">2012-11-08T21:49:00Z</dcterms:modified>
</cp:coreProperties>
</file>