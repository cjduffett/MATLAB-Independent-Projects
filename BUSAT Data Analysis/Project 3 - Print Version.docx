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1C" w:rsidRPr="001F1B1C" w:rsidRDefault="004C7738" w:rsidP="001F1B1C">
      <w:pPr>
        <w:jc w:val="center"/>
        <w:rPr>
          <w:rFonts w:ascii="Courier New" w:hAnsi="Courier New" w:cs="Courier New"/>
          <w:b/>
          <w:sz w:val="56"/>
          <w:szCs w:val="52"/>
        </w:rPr>
      </w:pPr>
      <w:r>
        <w:rPr>
          <w:rFonts w:ascii="Courier New" w:hAnsi="Courier New" w:cs="Courier New"/>
          <w:b/>
          <w:sz w:val="56"/>
          <w:szCs w:val="52"/>
        </w:rPr>
        <w:t>BUSAT DATA ANALYSIS GUI</w:t>
      </w:r>
    </w:p>
    <w:p w:rsidR="001F1B1C" w:rsidRPr="001F1B1C" w:rsidRDefault="004C7738" w:rsidP="001F1B1C">
      <w:pPr>
        <w:jc w:val="center"/>
        <w:rPr>
          <w:rFonts w:ascii="Courier New" w:hAnsi="Courier New" w:cs="Courier New"/>
          <w:b/>
          <w:sz w:val="36"/>
          <w:szCs w:val="52"/>
        </w:rPr>
      </w:pPr>
      <w:r>
        <w:rPr>
          <w:rFonts w:ascii="Courier New" w:hAnsi="Courier New" w:cs="Courier New"/>
          <w:b/>
          <w:sz w:val="36"/>
          <w:szCs w:val="52"/>
        </w:rPr>
        <w:t>EK 127 FALL 2012 PROJECT 3</w:t>
      </w:r>
    </w:p>
    <w:p w:rsidR="001F1B1C" w:rsidRDefault="001F1B1C" w:rsidP="00646703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4894C5" wp14:editId="7C804139">
            <wp:extent cx="3873378" cy="2771775"/>
            <wp:effectExtent l="19050" t="19050" r="13335" b="9525"/>
            <wp:docPr id="2" name="Picture 2" descr="http://his.cuahsi.org/images/matla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his.cuahsi.org/images/matlab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78" cy="2771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B1C" w:rsidRDefault="001F1B1C" w:rsidP="001F1B1C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Courier New" w:hAnsi="Courier New" w:cs="Courier New"/>
          <w:sz w:val="32"/>
          <w:szCs w:val="40"/>
        </w:rPr>
        <w:t>CARLTON DUFFETT</w:t>
      </w:r>
      <w:r>
        <w:rPr>
          <w:rFonts w:ascii="Courier New" w:hAnsi="Courier New" w:cs="Courier New"/>
          <w:sz w:val="32"/>
          <w:szCs w:val="40"/>
        </w:rPr>
        <w:br/>
        <w:t>SAM CHENEY</w:t>
      </w:r>
      <w:r>
        <w:rPr>
          <w:rFonts w:ascii="Courier New" w:hAnsi="Courier New" w:cs="Courier New"/>
          <w:sz w:val="32"/>
          <w:szCs w:val="40"/>
        </w:rPr>
        <w:br/>
        <w:t>LAB SECTION C6</w:t>
      </w:r>
    </w:p>
    <w:p w:rsidR="001F1B1C" w:rsidRDefault="00646703" w:rsidP="00646703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Courier New" w:hAnsi="Courier New" w:cs="Courier New"/>
          <w:sz w:val="32"/>
          <w:szCs w:val="40"/>
        </w:rPr>
        <w:t>PROFESSOR ATTAWAY</w:t>
      </w:r>
    </w:p>
    <w:p w:rsidR="00646703" w:rsidRDefault="00646703" w:rsidP="00646703">
      <w:pPr>
        <w:jc w:val="center"/>
        <w:rPr>
          <w:rFonts w:ascii="Courier New" w:hAnsi="Courier New" w:cs="Courier New"/>
          <w:sz w:val="32"/>
          <w:szCs w:val="40"/>
        </w:rPr>
      </w:pPr>
    </w:p>
    <w:p w:rsidR="001F1B1C" w:rsidRDefault="001F1B1C" w:rsidP="001F1B1C">
      <w:pPr>
        <w:jc w:val="center"/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WE CERTIFY THAT ALL WORK PRESENTED HERE IS OUR OWN AND THAT NO OUTSIDE ASSISTANCE WAS RECEIVED IN THE DEVELOPMENT OF THIS CODE.</w:t>
      </w:r>
    </w:p>
    <w:p w:rsidR="001F1B1C" w:rsidRPr="001F1B1C" w:rsidRDefault="001F1B1C" w:rsidP="001F1B1C">
      <w:pPr>
        <w:jc w:val="center"/>
        <w:rPr>
          <w:rFonts w:ascii="Courier New" w:hAnsi="Courier New" w:cs="Courier New"/>
          <w:sz w:val="6"/>
          <w:szCs w:val="40"/>
        </w:rPr>
      </w:pPr>
    </w:p>
    <w:p w:rsidR="001F1B1C" w:rsidRDefault="001F1B1C" w:rsidP="001F1B1C">
      <w:pPr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CARLTON DUFFETT _________________________________ DATE _________</w:t>
      </w:r>
      <w:r>
        <w:rPr>
          <w:rFonts w:ascii="Courier New" w:hAnsi="Courier New" w:cs="Courier New"/>
          <w:sz w:val="24"/>
          <w:szCs w:val="40"/>
        </w:rPr>
        <w:tab/>
      </w:r>
    </w:p>
    <w:p w:rsidR="001F1B1C" w:rsidRPr="001277A7" w:rsidRDefault="001F1B1C" w:rsidP="001F1B1C">
      <w:pPr>
        <w:rPr>
          <w:rFonts w:ascii="Courier New" w:hAnsi="Courier New" w:cs="Courier New"/>
          <w:sz w:val="4"/>
          <w:szCs w:val="40"/>
        </w:rPr>
      </w:pPr>
    </w:p>
    <w:p w:rsidR="001F1B1C" w:rsidRPr="00646703" w:rsidRDefault="001F1B1C" w:rsidP="00646703">
      <w:pPr>
        <w:ind w:firstLine="720"/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SAM CHENEY _________________________________ DATE _________</w:t>
      </w:r>
    </w:p>
    <w:p w:rsidR="007240A9" w:rsidRDefault="001F1B1C" w:rsidP="007240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HANDED IN TO PROJECT HAND-</w:t>
      </w:r>
      <w:r w:rsidRPr="00774FA7">
        <w:rPr>
          <w:rFonts w:ascii="Courier New" w:hAnsi="Courier New" w:cs="Courier New"/>
          <w:sz w:val="20"/>
          <w:szCs w:val="20"/>
        </w:rPr>
        <w:t>IN FOLDER, SECTION C6. FOLDER TITLED: “CARL</w:t>
      </w:r>
      <w:r w:rsidR="004C7738">
        <w:rPr>
          <w:rFonts w:ascii="Courier New" w:hAnsi="Courier New" w:cs="Courier New"/>
          <w:sz w:val="20"/>
          <w:szCs w:val="20"/>
        </w:rPr>
        <w:t>TON DUFFETT SAM CHENEY PROJECT 3</w:t>
      </w:r>
      <w:r w:rsidRPr="00774FA7">
        <w:rPr>
          <w:rFonts w:ascii="Courier New" w:hAnsi="Courier New" w:cs="Courier New"/>
          <w:sz w:val="20"/>
          <w:szCs w:val="20"/>
        </w:rPr>
        <w:t>”</w:t>
      </w:r>
    </w:p>
    <w:p w:rsidR="00646703" w:rsidRDefault="00FC73D0" w:rsidP="007240A9">
      <w:pPr>
        <w:rPr>
          <w:rFonts w:ascii="Courier New" w:hAnsi="Courier New" w:cs="Courier New"/>
          <w:sz w:val="20"/>
          <w:szCs w:val="20"/>
        </w:rPr>
      </w:pPr>
      <w:proofErr w:type="spellStart"/>
      <w:r w:rsidRPr="00FC73D0">
        <w:rPr>
          <w:rFonts w:ascii="Courier New" w:hAnsi="Courier New" w:cs="Courier New"/>
          <w:i/>
          <w:sz w:val="20"/>
          <w:szCs w:val="20"/>
        </w:rPr>
        <w:t>LarrysFileRead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runtime:  </w:t>
      </w:r>
      <w:r w:rsidRPr="002842D5">
        <w:rPr>
          <w:rFonts w:ascii="Courier New" w:hAnsi="Courier New" w:cs="Courier New"/>
          <w:b/>
          <w:sz w:val="20"/>
          <w:szCs w:val="20"/>
        </w:rPr>
        <w:t>16.9733</w:t>
      </w:r>
      <w:r>
        <w:rPr>
          <w:rFonts w:ascii="Courier New" w:hAnsi="Courier New" w:cs="Courier New"/>
          <w:sz w:val="20"/>
          <w:szCs w:val="20"/>
        </w:rPr>
        <w:t xml:space="preserve"> seconds</w:t>
      </w:r>
    </w:p>
    <w:p w:rsidR="00646703" w:rsidRDefault="00FC73D0" w:rsidP="007240A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  <w:szCs w:val="20"/>
        </w:rPr>
        <w:t>loadData</w:t>
      </w:r>
      <w:proofErr w:type="spellEnd"/>
      <w:proofErr w:type="gramEnd"/>
      <w:r>
        <w:rPr>
          <w:rFonts w:ascii="Courier New" w:hAnsi="Courier New" w:cs="Courier New"/>
          <w:i/>
          <w:sz w:val="20"/>
          <w:szCs w:val="20"/>
        </w:rPr>
        <w:t xml:space="preserve"> run</w:t>
      </w:r>
      <w:r>
        <w:rPr>
          <w:rFonts w:ascii="Courier New" w:hAnsi="Courier New" w:cs="Courier New"/>
          <w:sz w:val="20"/>
          <w:szCs w:val="20"/>
        </w:rPr>
        <w:t xml:space="preserve">time:  </w:t>
      </w:r>
      <w:r w:rsidRPr="002842D5">
        <w:rPr>
          <w:rFonts w:ascii="Courier New" w:hAnsi="Courier New" w:cs="Courier New"/>
          <w:b/>
          <w:sz w:val="20"/>
          <w:szCs w:val="20"/>
        </w:rPr>
        <w:t>0.2130</w:t>
      </w:r>
      <w:r>
        <w:rPr>
          <w:rFonts w:ascii="Courier New" w:hAnsi="Courier New" w:cs="Courier New"/>
          <w:sz w:val="20"/>
          <w:szCs w:val="20"/>
        </w:rPr>
        <w:t xml:space="preserve"> seconds</w:t>
      </w:r>
    </w:p>
    <w:p w:rsidR="00750AAB" w:rsidRPr="00750AAB" w:rsidRDefault="00750AAB" w:rsidP="00750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ZERO_GUI.m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bookmarkStart w:id="0" w:name="_GoBack"/>
      <w:bookmarkEnd w:id="0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ZERO_GUI()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General User Interface for BUSAT data analysis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Code developed by: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Carlton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Duffett</w:t>
      </w:r>
      <w:proofErr w:type="spell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Sam Cheney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11 December 2012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create the figure window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f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MenuBar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'none',...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NumberTitle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'Position', [0.1 0.1 0.8 0.8]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'Name','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Accel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/Gyro Project 3 GUI');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movegui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'center')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import appropriate file data from directory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data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dir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('*.txt');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file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names: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fileAname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fileBname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fileCname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] = data.name;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file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sizes: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fileAsize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fileBsize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fileCsize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data.bytes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file dates: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fileAdate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fileBdate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fileCdate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data.date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File Information: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Ainfo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{'File General Info:'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''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'File name: %s',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fileAname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'File size: %d bytes',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fileAsize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) ...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'Date created: %s',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fileAdate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(1:11))};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Binfo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{'File General Info:'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''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'File name: %s',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fileBname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'File size: %d bytes',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fileBsize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) ...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'Date created: %s',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fileBdate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(1:11))};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Cinfo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{'File General Info:'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''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'File name: %s',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fileCname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'File size: %d bytes',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fileCsize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) ...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'Date created: %s',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fileCdate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(1:11))};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read file using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loadData</w:t>
      </w:r>
      <w:proofErr w:type="spell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fileAname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); % default is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fileA</w:t>
      </w:r>
      <w:proofErr w:type="spell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Prepare the BUSAT logo watermark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load image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img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('BUlogo.png');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R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:,:,1);%separate RGB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G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:,:,2);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:,:,3);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Replace the yellow background with white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repvecR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find(R == mode(mode(double(R))));% mode of RGB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repvecG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find(G == mode(mode(double(G))));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repvecB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find(B == mode(mode(double(B))));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reppixels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intersect(intersect(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repvecR,repvecG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repvecB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);% yellow pixels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replace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yellow pixels w/ white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R(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reppixels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 = 255;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G(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reppixels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 = 255;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B(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reppixels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 = 255;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combine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RGB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newimg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:,:,1) = R;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newimg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:,:,2) = G;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newimg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:,:,3) = B;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adjusted image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newimg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uint8(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newimg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Plots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Accelerometer axis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C_axis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axes(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Parent'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,f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0.2 0.6 0.7 0.3]);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plot default accelerometer data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hold(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C_axis,'on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1:length(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C_x,'r','Visible','off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1:length(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C_y,'g','Visible','off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1:length(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C_z,'b','Visible','off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hold(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C_axis,'off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'Accelerometer')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'Sample Number')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'Acceleration in G')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{'X','Y','Z'})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Gyroscope axis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G_axis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axes(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Parent'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,f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lastRenderedPageBreak/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0.2 0.1 0.7 0.3]);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plot default gyroscope data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hold(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G_axis,'on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1:length(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G_x,'r','Visible','off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1:length(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G_y,'g','Visible','off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1:length(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G_z,'b','Visible','off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hold(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G_axis,'off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'Gyroscope')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'Sample Number')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'Acceleration in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/s^2')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{'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Pitch','Roll','Yaw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'})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%  Radio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Buttons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Accelerometer buttons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X_plot_button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0.93 0.81 0.05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,{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@plotbuttonfn,1});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Y_plot_button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0.93 0.77 0.05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,{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@plotbuttonfn,2});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Z_plot_button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0.93 0.73 0.05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,{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@plotbuttonfn,3});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Gyroscope buttons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Pitch_plot_button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String','Pitch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lastRenderedPageBreak/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0.93 0.31 0.05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,{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@plotbuttonfn,4});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Roll_plot_button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String','Roll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0.93 0.27 0.05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,{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@plotbuttonfn,5});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Yaw_plot_button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String','Yaw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0.93 0.23 0.05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,{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@plotbuttonfn,6});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%make all visible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[...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Z_plot_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Pitch_plot_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Roll_plot_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Yaw_plot_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f]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Radio Button Callback Function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plotbuttonfn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(~,~,button) % '~' does not store source/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eventdata</w:t>
      </w:r>
      <w:proofErr w:type="spell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button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1 % X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X_plot_button,'Value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0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C_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C_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2 % Y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Y_plot_button,'Value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0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C_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C_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3 % Z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Z_plot_button,'Value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0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C_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C_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4 % Pitch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Pitch_plot_button,'Value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0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G_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G_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5 % Roll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Roll_plot_button,'Value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0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G_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G_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6 % Yaw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Yaw_plot_button,'Value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0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G_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G_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Info box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Info_text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0.01 0.9 0.14 0.08],...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 1 1],...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'String'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Ainfo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,... % default is file 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HorizontalAlignment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','left');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File drop down menu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drop down menu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DD_menu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popupmenu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lastRenderedPageBreak/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0.0125 0.8 0.13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'String'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,{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fileAname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fileBname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fileCname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});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load pushbutton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Load_psb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'pushbutton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0.035 0.75 0.08 0.03],...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String','Load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,@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loadpsbfn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DD_menu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Load_psb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],'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Load_psb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callback function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loadpsbfn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(~,~)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Load_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psb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String','LOADING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...','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','white')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whichfile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DD_menu,'Value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whichfile</w:t>
      </w:r>
      <w:proofErr w:type="spell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1 % file 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fileAname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Info_text,'String',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Ainfo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2 % file B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fileBname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Info_text,'String',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Binfo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3 % file C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fileCname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Info_text,'String',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Cinfo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sampleSize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round(get(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Filter_slider,'Value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adjusts vectors using a moving average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C_x,sampleSize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C_y,sampleSize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C_z,sampleSize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G_x,sampleSize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G_y,sampleSize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G_z,sampleSize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Plot new data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nFilterButtongroup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SelectedObject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Noise_button_1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if filtering is currently turned 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Plot adjusted data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accelerometer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gyroscope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if filtering is currently turned off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Plot original data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accelerometer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gyroscope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pause(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.1)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reset load pushbutton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Load_psb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String','Load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Data',....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0.831373 0.815686 0.784314])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reset radio buttons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[...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Z_plot_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Pitch_plot_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Roll_plot_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Yaw_plot_button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]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Filtering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filter toggle button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nFilterButtongroup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uibuttongroup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Title','Noise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Filter',...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0.037 0.6 0.075 0.1]);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noise on/off switch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Noise_button_1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'Parent'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nFilterButtongroup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FontUnits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0.1 0.65 0.8 0.3],...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HandleVisibility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','off');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Noise_button_2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'Parent'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nFilterButtongroup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FontUnits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0.1 0.2 0.8 0.3],...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HandleVisibility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','off');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default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sampleSize</w:t>
      </w:r>
      <w:proofErr w:type="spell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sampleSize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3;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nFilterButtongroup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SelectionChangeFcn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',@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filterfn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nFilterButtongroup,'SelectedObject',Noise_button_2);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nFilterButtongroup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noise filter callback function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filterfn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(~,~)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if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nFilterButtongroup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SelectedObject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 == Noise_button_1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get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sample size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sampleSize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round(get(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Filter_slider,'Value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adjusts vectors using a moving average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C_x,sampleSize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C_y,sampleSize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C_z,sampleSize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G_x,sampleSize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G_y,sampleSize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G_z,sampleSize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plot new data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show sample size and recalculation objects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Filter_slider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Min_text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Max_text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Title_text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Recalc_button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restore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original data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C_zplot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C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G_xplot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_x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G_yplot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_y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G_zplot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'XData'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,1:length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lastRenderedPageBreak/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YData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G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_z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hide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sample size and recalculation objects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Filter_slider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Min_text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Max_text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Title_text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Recalc_button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filter slider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Filter_slider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'slider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0.025 0.5 0.1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'Value'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,3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'Min'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,2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'Max'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,10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SliderStep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(1/9) (1/3)],...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,@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sliderfn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slider labels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Min_text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0.01 0.497 0.01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'String',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'2',...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Max_text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0.126 0.497 0.02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'String',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'10',...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Title_text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'text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0.03 0.527 0.085 0.025],...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String','Sample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Size: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3',...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0.8 0.8 0.8]);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recalculation button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Recalc_button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'pushbutton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0.035 0.42 0.08 0.03],...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'Recalculate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,@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filterfn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slider callback function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sliderfn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(~,~)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sampleSize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round(get(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Filter_slider,'Value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('Sample Size: %d',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sampleSize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Title_text,'String',label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%% Screen capture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% screenshot button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772F">
        <w:rPr>
          <w:rFonts w:ascii="Courier New" w:hAnsi="Courier New" w:cs="Courier New"/>
          <w:sz w:val="20"/>
          <w:szCs w:val="20"/>
        </w:rPr>
        <w:t>Screen_button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uicontrol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Style',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'pushbutton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'Position'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0.04 0.04 0.075 0.05],...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String','Screen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Capture',...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,[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0.0625 1.0000 0.9375],...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'Callback'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,@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screenshotfn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>% screen shot callback function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screenshotfn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(~,~)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screenshot button visibility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Screen_button,'Visible','off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center figure window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movegui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'center')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saveas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f,'Sshot.png') % save figure window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f) % close figure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play camera sound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y,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Fs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wavread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'camera.wav');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sound(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y,Fs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new figure window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...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Visible',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'on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Units',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'normalized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'Position', [0.1 0.1 0.8 0.8]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,...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Name','Screenshot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load saved screenshot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windowimg</w:t>
      </w:r>
      <w:proofErr w:type="spellEnd"/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('Sshot.png');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imshow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windowimg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mouse location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ginput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error check watermark positioning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[X Y ~]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windowimg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r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c h] =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newimg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requested position exceeds screenshot dimensions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round(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- c/2) &lt;= 0 || round(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- c/2) &gt; X 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||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Yclick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- r/2) &lt;= 0 || round(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- r/2) &gt; Y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'ERROR: watermark position exceeds screenshot dimensions')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%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get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new position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Xclick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ginput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1);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superimpose image in desired location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for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i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= 1:r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for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j = 1:c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for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k = 1:h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windowimg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round(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Yclick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- r/2) + </w:t>
      </w:r>
      <w:proofErr w:type="spellStart"/>
      <w:r w:rsidRPr="00BE772F">
        <w:rPr>
          <w:rFonts w:ascii="Courier New" w:hAnsi="Courier New" w:cs="Courier New"/>
          <w:sz w:val="20"/>
          <w:szCs w:val="20"/>
        </w:rPr>
        <w:t>i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Xclick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 xml:space="preserve"> - c/2) + j,...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        k) = </w:t>
      </w:r>
      <w:proofErr w:type="spellStart"/>
      <w:proofErr w:type="gramStart"/>
      <w:r w:rsidRPr="00BE772F">
        <w:rPr>
          <w:rFonts w:ascii="Courier New" w:hAnsi="Courier New" w:cs="Courier New"/>
          <w:sz w:val="20"/>
          <w:szCs w:val="20"/>
        </w:rPr>
        <w:t>newimg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772F">
        <w:rPr>
          <w:rFonts w:ascii="Courier New" w:hAnsi="Courier New" w:cs="Courier New"/>
          <w:sz w:val="20"/>
          <w:szCs w:val="20"/>
        </w:rPr>
        <w:t>i,j,k</w:t>
      </w:r>
      <w:proofErr w:type="spellEnd"/>
      <w:r w:rsidRPr="00BE772F">
        <w:rPr>
          <w:rFonts w:ascii="Courier New" w:hAnsi="Courier New" w:cs="Courier New"/>
          <w:sz w:val="20"/>
          <w:szCs w:val="20"/>
        </w:rPr>
        <w:t>);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% display image with watermark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hold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on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772F">
        <w:rPr>
          <w:rFonts w:ascii="Courier New" w:hAnsi="Courier New" w:cs="Courier New"/>
          <w:sz w:val="20"/>
          <w:szCs w:val="20"/>
        </w:rPr>
        <w:t>image(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>windowimg,'AlphaData',.2)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  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772F">
        <w:rPr>
          <w:rFonts w:ascii="Courier New" w:hAnsi="Courier New" w:cs="Courier New"/>
          <w:sz w:val="20"/>
          <w:szCs w:val="20"/>
        </w:rPr>
        <w:t xml:space="preserve"> </w:t>
      </w:r>
    </w:p>
    <w:p w:rsidR="00060393" w:rsidRPr="00BE772F" w:rsidRDefault="00060393" w:rsidP="00060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E772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81438" w:rsidRDefault="00D81438" w:rsidP="00750AAB">
      <w:pPr>
        <w:rPr>
          <w:rFonts w:ascii="Courier New" w:hAnsi="Courier New" w:cs="Courier New"/>
          <w:sz w:val="24"/>
          <w:szCs w:val="24"/>
        </w:rPr>
      </w:pPr>
    </w:p>
    <w:p w:rsidR="00FF5393" w:rsidRDefault="00FF5393" w:rsidP="00FF5393">
      <w:pPr>
        <w:spacing w:line="240" w:lineRule="auto"/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sz w:val="20"/>
          <w:szCs w:val="24"/>
        </w:rPr>
        <w:t>mvgAverage.m</w:t>
      </w:r>
      <w:proofErr w:type="spellEnd"/>
      <w:r>
        <w:rPr>
          <w:rFonts w:ascii="Courier New" w:hAnsi="Courier New" w:cs="Courier New"/>
          <w:sz w:val="20"/>
          <w:szCs w:val="24"/>
        </w:rPr>
        <w:t>: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F5393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FF5393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ADJUSTEDvector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mvgAverage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RAWvector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sampleSize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)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FF539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FF5393">
        <w:rPr>
          <w:rFonts w:ascii="Courier New" w:hAnsi="Courier New" w:cs="Courier New"/>
          <w:sz w:val="20"/>
          <w:szCs w:val="20"/>
        </w:rPr>
        <w:t xml:space="preserve"> function takes a RAW vector and returns a moving average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>% of a given sample size between 2 and 10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preallocate</w:t>
      </w:r>
      <w:proofErr w:type="spellEnd"/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F5393">
        <w:rPr>
          <w:rFonts w:ascii="Courier New" w:hAnsi="Courier New" w:cs="Courier New"/>
          <w:sz w:val="20"/>
          <w:szCs w:val="20"/>
        </w:rPr>
        <w:t>RAWmat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F5393">
        <w:rPr>
          <w:rFonts w:ascii="Courier New" w:hAnsi="Courier New" w:cs="Courier New"/>
          <w:sz w:val="20"/>
          <w:szCs w:val="20"/>
        </w:rPr>
        <w:t>zeros(</w:t>
      </w:r>
      <w:proofErr w:type="spellStart"/>
      <w:proofErr w:type="gramEnd"/>
      <w:r w:rsidRPr="00FF5393">
        <w:rPr>
          <w:rFonts w:ascii="Courier New" w:hAnsi="Courier New" w:cs="Courier New"/>
          <w:sz w:val="20"/>
          <w:szCs w:val="20"/>
        </w:rPr>
        <w:t>sampleSize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, length(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RAWvector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)); % s x l matrix of zeros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F5393">
        <w:rPr>
          <w:rFonts w:ascii="Courier New" w:hAnsi="Courier New" w:cs="Courier New"/>
          <w:sz w:val="20"/>
          <w:szCs w:val="20"/>
        </w:rPr>
        <w:t>RAWmat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(</w:t>
      </w:r>
      <w:proofErr w:type="gramEnd"/>
      <w:r w:rsidRPr="00FF5393">
        <w:rPr>
          <w:rFonts w:ascii="Courier New" w:hAnsi="Courier New" w:cs="Courier New"/>
          <w:sz w:val="20"/>
          <w:szCs w:val="20"/>
        </w:rPr>
        <w:t xml:space="preserve">1,:) =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RAWvector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; % first row of matrix is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RAWvector</w:t>
      </w:r>
      <w:proofErr w:type="spellEnd"/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F5393">
        <w:rPr>
          <w:rFonts w:ascii="Courier New" w:hAnsi="Courier New" w:cs="Courier New"/>
          <w:sz w:val="20"/>
          <w:szCs w:val="20"/>
        </w:rPr>
        <w:t>for</w:t>
      </w:r>
      <w:proofErr w:type="gramEnd"/>
      <w:r w:rsidRPr="00FF53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i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 = 2:sampleSize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   % creates matrix of shifted elements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F5393">
        <w:rPr>
          <w:rFonts w:ascii="Courier New" w:hAnsi="Courier New" w:cs="Courier New"/>
          <w:sz w:val="20"/>
          <w:szCs w:val="20"/>
        </w:rPr>
        <w:t>RAWmat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F5393">
        <w:rPr>
          <w:rFonts w:ascii="Courier New" w:hAnsi="Courier New" w:cs="Courier New"/>
          <w:sz w:val="20"/>
          <w:szCs w:val="20"/>
        </w:rPr>
        <w:t>i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,:) =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circshift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RAWvector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, [0 -(1*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i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 - 1)]);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F539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   % create adjusted vector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ADJUSTEDvector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F5393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FF5393">
        <w:rPr>
          <w:rFonts w:ascii="Courier New" w:hAnsi="Courier New" w:cs="Courier New"/>
          <w:sz w:val="20"/>
          <w:szCs w:val="20"/>
        </w:rPr>
        <w:t>RAWmat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sampleSize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;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   % truncate adjusted vector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53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5393">
        <w:rPr>
          <w:rFonts w:ascii="Courier New" w:hAnsi="Courier New" w:cs="Courier New"/>
          <w:sz w:val="20"/>
          <w:szCs w:val="20"/>
        </w:rPr>
        <w:t>ADJUSTEDvector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F5393">
        <w:rPr>
          <w:rFonts w:ascii="Courier New" w:hAnsi="Courier New" w:cs="Courier New"/>
          <w:sz w:val="20"/>
          <w:szCs w:val="20"/>
        </w:rPr>
        <w:t>ADJUSTEDvector</w:t>
      </w:r>
      <w:proofErr w:type="spellEnd"/>
      <w:r w:rsidRPr="00FF5393">
        <w:rPr>
          <w:rFonts w:ascii="Courier New" w:hAnsi="Courier New" w:cs="Courier New"/>
          <w:sz w:val="20"/>
          <w:szCs w:val="20"/>
        </w:rPr>
        <w:t>(</w:t>
      </w:r>
      <w:proofErr w:type="gramEnd"/>
      <w:r w:rsidRPr="00FF5393">
        <w:rPr>
          <w:rFonts w:ascii="Courier New" w:hAnsi="Courier New" w:cs="Courier New"/>
          <w:sz w:val="20"/>
          <w:szCs w:val="20"/>
        </w:rPr>
        <w:t>1:end-(sampleSize-1));</w:t>
      </w:r>
    </w:p>
    <w:p w:rsidR="00FF5393" w:rsidRPr="00FF5393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F539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FF5393" w:rsidRDefault="00FF5393" w:rsidP="00750AAB">
      <w:pPr>
        <w:rPr>
          <w:rFonts w:ascii="Courier New" w:hAnsi="Courier New" w:cs="Courier New"/>
          <w:sz w:val="20"/>
          <w:szCs w:val="24"/>
        </w:rPr>
      </w:pPr>
    </w:p>
    <w:p w:rsidR="00FF5393" w:rsidRDefault="00FF5393" w:rsidP="00750AAB">
      <w:pPr>
        <w:rPr>
          <w:rFonts w:ascii="Courier New" w:hAnsi="Courier New" w:cs="Courier New"/>
          <w:sz w:val="20"/>
          <w:szCs w:val="24"/>
        </w:rPr>
      </w:pPr>
    </w:p>
    <w:p w:rsidR="00FF5393" w:rsidRDefault="00FF5393" w:rsidP="00750AAB">
      <w:pPr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sz w:val="20"/>
          <w:szCs w:val="24"/>
        </w:rPr>
        <w:lastRenderedPageBreak/>
        <w:t>loadData.m</w:t>
      </w:r>
      <w:proofErr w:type="spellEnd"/>
      <w:r>
        <w:rPr>
          <w:rFonts w:ascii="Courier New" w:hAnsi="Courier New" w:cs="Courier New"/>
          <w:sz w:val="20"/>
          <w:szCs w:val="24"/>
        </w:rPr>
        <w:t>: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C_x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C_y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C_z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G_x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G_y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G_z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(filename)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FileRead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reads data from a specified file and returns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>% xyz vectors of acceleration &amp; gyroscopic data.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fid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(filename);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if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 xml:space="preserve"> fid == -1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'ERROR: File Open Failed')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  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% first two lines of file (extraneous)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fid);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fid);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% read file using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textscan</w:t>
      </w:r>
      <w:proofErr w:type="spellEnd"/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RAWdata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textscan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42D5">
        <w:rPr>
          <w:rFonts w:ascii="Courier New" w:hAnsi="Courier New" w:cs="Courier New"/>
          <w:sz w:val="20"/>
          <w:szCs w:val="20"/>
        </w:rPr>
        <w:t>fid,'%s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%f %f %f %f');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% extract data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C_x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RAWdata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{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3}(2:4:end))';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C_y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RAWdata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{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4}(2:4:end))';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C_z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RAWdata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{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5}(2:4:end))';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G_x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RAWdata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{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3}(3:4:end))';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G_y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RAWdata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{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4}(3:4:end))';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G_z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RAWdata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{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5}(3:4:end))';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(fid);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if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 xml:space="preserve"> close == -1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'ERROR: File Close Failed')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FF5393" w:rsidRDefault="00FF5393" w:rsidP="00750AAB">
      <w:pPr>
        <w:rPr>
          <w:rFonts w:ascii="Courier New" w:hAnsi="Courier New" w:cs="Courier New"/>
          <w:sz w:val="20"/>
          <w:szCs w:val="24"/>
        </w:rPr>
      </w:pPr>
    </w:p>
    <w:p w:rsidR="00FF5393" w:rsidRDefault="00FF5393" w:rsidP="00750AAB">
      <w:pPr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sz w:val="20"/>
          <w:szCs w:val="24"/>
        </w:rPr>
        <w:t>efficiencyTest.m</w:t>
      </w:r>
      <w:proofErr w:type="spellEnd"/>
      <w:r>
        <w:rPr>
          <w:rFonts w:ascii="Courier New" w:hAnsi="Courier New" w:cs="Courier New"/>
          <w:sz w:val="20"/>
          <w:szCs w:val="24"/>
        </w:rPr>
        <w:t>: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>%efficiency test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tic</w:t>
      </w:r>
      <w:proofErr w:type="gramEnd"/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842D5">
        <w:rPr>
          <w:rFonts w:ascii="Courier New" w:hAnsi="Courier New" w:cs="Courier New"/>
          <w:sz w:val="19"/>
          <w:szCs w:val="19"/>
        </w:rPr>
        <w:t>[</w:t>
      </w:r>
      <w:proofErr w:type="spellStart"/>
      <w:r w:rsidRPr="002842D5">
        <w:rPr>
          <w:rFonts w:ascii="Courier New" w:hAnsi="Courier New" w:cs="Courier New"/>
          <w:sz w:val="19"/>
          <w:szCs w:val="19"/>
        </w:rPr>
        <w:t>C_x</w:t>
      </w:r>
      <w:proofErr w:type="spellEnd"/>
      <w:r w:rsidRPr="002842D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842D5">
        <w:rPr>
          <w:rFonts w:ascii="Courier New" w:hAnsi="Courier New" w:cs="Courier New"/>
          <w:sz w:val="19"/>
          <w:szCs w:val="19"/>
        </w:rPr>
        <w:t>C_y</w:t>
      </w:r>
      <w:proofErr w:type="spellEnd"/>
      <w:r w:rsidRPr="002842D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842D5">
        <w:rPr>
          <w:rFonts w:ascii="Courier New" w:hAnsi="Courier New" w:cs="Courier New"/>
          <w:sz w:val="19"/>
          <w:szCs w:val="19"/>
        </w:rPr>
        <w:t>C_z</w:t>
      </w:r>
      <w:proofErr w:type="spellEnd"/>
      <w:r w:rsidRPr="002842D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842D5">
        <w:rPr>
          <w:rFonts w:ascii="Courier New" w:hAnsi="Courier New" w:cs="Courier New"/>
          <w:sz w:val="19"/>
          <w:szCs w:val="19"/>
        </w:rPr>
        <w:t>G_x</w:t>
      </w:r>
      <w:proofErr w:type="spellEnd"/>
      <w:r w:rsidRPr="002842D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842D5">
        <w:rPr>
          <w:rFonts w:ascii="Courier New" w:hAnsi="Courier New" w:cs="Courier New"/>
          <w:sz w:val="19"/>
          <w:szCs w:val="19"/>
        </w:rPr>
        <w:t>G_y</w:t>
      </w:r>
      <w:proofErr w:type="spellEnd"/>
      <w:r w:rsidRPr="002842D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842D5">
        <w:rPr>
          <w:rFonts w:ascii="Courier New" w:hAnsi="Courier New" w:cs="Courier New"/>
          <w:sz w:val="19"/>
          <w:szCs w:val="19"/>
        </w:rPr>
        <w:t>G_z</w:t>
      </w:r>
      <w:proofErr w:type="spellEnd"/>
      <w:r w:rsidRPr="002842D5">
        <w:rPr>
          <w:rFonts w:ascii="Courier New" w:hAnsi="Courier New" w:cs="Courier New"/>
          <w:sz w:val="19"/>
          <w:szCs w:val="19"/>
        </w:rPr>
        <w:t xml:space="preserve">] = </w:t>
      </w:r>
      <w:proofErr w:type="spellStart"/>
      <w:proofErr w:type="gramStart"/>
      <w:r w:rsidRPr="002842D5">
        <w:rPr>
          <w:rFonts w:ascii="Courier New" w:hAnsi="Courier New" w:cs="Courier New"/>
          <w:sz w:val="19"/>
          <w:szCs w:val="19"/>
        </w:rPr>
        <w:t>LarrysFileRead</w:t>
      </w:r>
      <w:proofErr w:type="spellEnd"/>
      <w:r w:rsidRPr="002842D5">
        <w:rPr>
          <w:rFonts w:ascii="Courier New" w:hAnsi="Courier New" w:cs="Courier New"/>
          <w:sz w:val="19"/>
          <w:szCs w:val="19"/>
        </w:rPr>
        <w:t>(</w:t>
      </w:r>
      <w:proofErr w:type="gramEnd"/>
      <w:r w:rsidRPr="002842D5">
        <w:rPr>
          <w:rFonts w:ascii="Courier New" w:hAnsi="Courier New" w:cs="Courier New"/>
          <w:sz w:val="19"/>
          <w:szCs w:val="19"/>
        </w:rPr>
        <w:t>'A</w:t>
      </w:r>
      <w:r w:rsidR="002842D5" w:rsidRPr="002842D5">
        <w:rPr>
          <w:rFonts w:ascii="Courier New" w:hAnsi="Courier New" w:cs="Courier New"/>
          <w:sz w:val="19"/>
          <w:szCs w:val="19"/>
        </w:rPr>
        <w:t>_DataCollection_2012-08-</w:t>
      </w:r>
      <w:r w:rsidRPr="002842D5">
        <w:rPr>
          <w:rFonts w:ascii="Courier New" w:hAnsi="Courier New" w:cs="Courier New"/>
          <w:sz w:val="19"/>
          <w:szCs w:val="19"/>
        </w:rPr>
        <w:t>25.txt');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toc</w:t>
      </w:r>
      <w:proofErr w:type="spellEnd"/>
      <w:proofErr w:type="gramEnd"/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 xml:space="preserve"> 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42D5">
        <w:rPr>
          <w:rFonts w:ascii="Courier New" w:hAnsi="Courier New" w:cs="Courier New"/>
          <w:sz w:val="20"/>
          <w:szCs w:val="20"/>
        </w:rPr>
        <w:t>tic</w:t>
      </w:r>
      <w:proofErr w:type="gramEnd"/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2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C_x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C_y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C_z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G_x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G_y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42D5">
        <w:rPr>
          <w:rFonts w:ascii="Courier New" w:hAnsi="Courier New" w:cs="Courier New"/>
          <w:sz w:val="20"/>
          <w:szCs w:val="20"/>
        </w:rPr>
        <w:t>G_z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2842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42D5">
        <w:rPr>
          <w:rFonts w:ascii="Courier New" w:hAnsi="Courier New" w:cs="Courier New"/>
          <w:sz w:val="20"/>
          <w:szCs w:val="20"/>
        </w:rPr>
        <w:t>'A_DataCollection_2012-08-25.txt');</w:t>
      </w:r>
    </w:p>
    <w:p w:rsidR="00FF5393" w:rsidRPr="002842D5" w:rsidRDefault="00FF5393" w:rsidP="00FF5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42D5">
        <w:rPr>
          <w:rFonts w:ascii="Courier New" w:hAnsi="Courier New" w:cs="Courier New"/>
          <w:sz w:val="20"/>
          <w:szCs w:val="20"/>
        </w:rPr>
        <w:t>toc</w:t>
      </w:r>
      <w:proofErr w:type="spellEnd"/>
      <w:proofErr w:type="gramEnd"/>
    </w:p>
    <w:p w:rsidR="00FF5393" w:rsidRPr="00FF5393" w:rsidRDefault="00FF5393" w:rsidP="00750AAB">
      <w:pPr>
        <w:rPr>
          <w:rFonts w:ascii="Courier New" w:hAnsi="Courier New" w:cs="Courier New"/>
          <w:sz w:val="20"/>
          <w:szCs w:val="24"/>
        </w:rPr>
      </w:pPr>
    </w:p>
    <w:sectPr w:rsidR="00FF5393" w:rsidRPr="00FF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1C"/>
    <w:rsid w:val="00051E06"/>
    <w:rsid w:val="00060393"/>
    <w:rsid w:val="001F1B1C"/>
    <w:rsid w:val="002842D5"/>
    <w:rsid w:val="004C7738"/>
    <w:rsid w:val="004E60D8"/>
    <w:rsid w:val="00622F78"/>
    <w:rsid w:val="00646703"/>
    <w:rsid w:val="007240A9"/>
    <w:rsid w:val="00750AAB"/>
    <w:rsid w:val="00AC4A1C"/>
    <w:rsid w:val="00BE772F"/>
    <w:rsid w:val="00D81438"/>
    <w:rsid w:val="00FC73D0"/>
    <w:rsid w:val="00FE1B67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D8526-01D9-460F-9C04-1986FF25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EE4CA9F4</Template>
  <TotalTime>31</TotalTime>
  <Pages>14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Duffett, Carlton, John</dc:creator>
  <cp:lastModifiedBy>Duffett, Carlton, John</cp:lastModifiedBy>
  <cp:revision>9</cp:revision>
  <cp:lastPrinted>2012-12-09T17:16:00Z</cp:lastPrinted>
  <dcterms:created xsi:type="dcterms:W3CDTF">2012-12-08T22:46:00Z</dcterms:created>
  <dcterms:modified xsi:type="dcterms:W3CDTF">2012-12-09T17:19:00Z</dcterms:modified>
</cp:coreProperties>
</file>